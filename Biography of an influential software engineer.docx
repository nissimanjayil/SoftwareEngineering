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F0" w:rsidRDefault="00FA2F37" w:rsidP="00FA2F37">
      <w:pPr>
        <w:jc w:val="center"/>
        <w:rPr>
          <w:b/>
          <w:sz w:val="36"/>
        </w:rPr>
      </w:pPr>
      <w:r w:rsidRPr="00FA2F37">
        <w:rPr>
          <w:b/>
          <w:sz w:val="36"/>
        </w:rPr>
        <w:t>Biography of an influential software engineer</w:t>
      </w:r>
    </w:p>
    <w:p w:rsidR="00FA2F37" w:rsidRDefault="00FA2F37" w:rsidP="00FA2F37">
      <w:pPr>
        <w:rPr>
          <w:b/>
          <w:sz w:val="36"/>
        </w:rPr>
      </w:pPr>
      <w:r>
        <w:rPr>
          <w:b/>
          <w:sz w:val="36"/>
        </w:rPr>
        <w:t>Brainstorm:</w:t>
      </w:r>
    </w:p>
    <w:p w:rsidR="00FA2F37" w:rsidRPr="00FA2F37" w:rsidRDefault="00FA2F37" w:rsidP="00FA2F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 w:rsidRPr="00FA2F37">
        <w:rPr>
          <w:rFonts w:ascii="Times New Roman" w:eastAsia="Times New Roman" w:hAnsi="Times New Roman" w:cs="Times New Roman"/>
          <w:bCs/>
          <w:color w:val="000000"/>
        </w:rPr>
        <w:t>Linus Torvalds</w:t>
      </w:r>
      <w:r>
        <w:rPr>
          <w:rFonts w:ascii="Times New Roman" w:eastAsia="Times New Roman" w:hAnsi="Times New Roman" w:cs="Times New Roman"/>
          <w:bCs/>
          <w:color w:val="000000"/>
        </w:rPr>
        <w:t>-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A Finnish-American engineer, Linus Torvalds is credited with creating both the Linux and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systems.</w:t>
      </w:r>
    </w:p>
    <w:p w:rsidR="00FA2F37" w:rsidRDefault="00FA2F37" w:rsidP="00FA2F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Mark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Zukerberg</w:t>
      </w:r>
      <w:proofErr w:type="spellEnd"/>
      <w:r>
        <w:rPr>
          <w:rFonts w:ascii="Times New Roman" w:eastAsia="Times New Roman" w:hAnsi="Times New Roman" w:cs="Times New Roman"/>
          <w:color w:val="000000"/>
        </w:rPr>
        <w:t>-Facebook</w:t>
      </w:r>
    </w:p>
    <w:p w:rsidR="00FA2F37" w:rsidRDefault="00FA2F37" w:rsidP="00FA2F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Bjare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Stroustrup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inventor of the programming language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c++</w:t>
      </w:r>
      <w:proofErr w:type="spellEnd"/>
    </w:p>
    <w:p w:rsidR="00FA2F37" w:rsidRDefault="00FA2F37" w:rsidP="00FA2F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Alan Turing-Turning machine(Inventor)</w:t>
      </w:r>
    </w:p>
    <w:p w:rsidR="00FA2F37" w:rsidRDefault="00FA2F37" w:rsidP="00FA2F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Bernes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-Lee -&gt; Inventor of the WWW</w:t>
      </w:r>
    </w:p>
    <w:p w:rsidR="00FA2F37" w:rsidRDefault="00FA2F37" w:rsidP="00FA2F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Grace Hopper- Invented the first compiler for the computer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proframming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language</w:t>
      </w:r>
    </w:p>
    <w:p w:rsidR="00FA2F37" w:rsidRDefault="00FA2F37" w:rsidP="00FA2F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Bill Gates- Microsoft</w:t>
      </w:r>
    </w:p>
    <w:p w:rsidR="00FA2F37" w:rsidRDefault="00FA2F37" w:rsidP="00FA2F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Larry Page-co founder google</w:t>
      </w:r>
    </w:p>
    <w:p w:rsidR="00FA2F37" w:rsidRPr="00FA2F37" w:rsidRDefault="00FA2F37" w:rsidP="00FA2F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Sergey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Brin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-co founder google</w:t>
      </w:r>
    </w:p>
    <w:p w:rsidR="00FA2F37" w:rsidRPr="00FA2F37" w:rsidRDefault="00FA2F37" w:rsidP="00FA2F37">
      <w:pPr>
        <w:rPr>
          <w:sz w:val="36"/>
        </w:rPr>
      </w:pPr>
      <w:bookmarkStart w:id="0" w:name="_GoBack"/>
      <w:bookmarkEnd w:id="0"/>
    </w:p>
    <w:sectPr w:rsidR="00FA2F37" w:rsidRPr="00FA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824DC"/>
    <w:multiLevelType w:val="hybridMultilevel"/>
    <w:tmpl w:val="9036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37"/>
    <w:rsid w:val="001A6E06"/>
    <w:rsid w:val="00D1690B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5A90"/>
  <w15:chartTrackingRefBased/>
  <w15:docId w15:val="{2118E771-C060-4CC8-AB2C-3FBA8D66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2F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2F37"/>
    <w:rPr>
      <w:b/>
      <w:bCs/>
    </w:rPr>
  </w:style>
  <w:style w:type="paragraph" w:styleId="ListParagraph">
    <w:name w:val="List Paragraph"/>
    <w:basedOn w:val="Normal"/>
    <w:uiPriority w:val="34"/>
    <w:qFormat/>
    <w:rsid w:val="00FA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FA598B5E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Nissimol Aji</dc:creator>
  <cp:keywords/>
  <dc:description/>
  <cp:lastModifiedBy>Nissimol Aji</cp:lastModifiedBy>
  <cp:revision>1</cp:revision>
  <dcterms:created xsi:type="dcterms:W3CDTF">2019-09-30T10:42:00Z</dcterms:created>
  <dcterms:modified xsi:type="dcterms:W3CDTF">2019-09-30T10:50:00Z</dcterms:modified>
</cp:coreProperties>
</file>